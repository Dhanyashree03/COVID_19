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CD5F4" w14:textId="56197C90" w:rsidR="00B31AB7" w:rsidRDefault="009128D3">
      <w:pPr>
        <w:pStyle w:val="Heading1"/>
      </w:pPr>
      <w:r>
        <w:t>COVID-19 Data</w:t>
      </w:r>
    </w:p>
    <w:p w14:paraId="764FD4C4" w14:textId="4E81C865" w:rsidR="00B31AB7" w:rsidRDefault="009128D3" w:rsidP="009128D3">
      <w:pPr>
        <w:pStyle w:val="ListBullet"/>
      </w:pPr>
      <w:r>
        <w:t>What are the total number of confirmed cases in different nations?</w:t>
      </w:r>
    </w:p>
    <w:p w14:paraId="12F6AE2B" w14:textId="2F876675" w:rsidR="009128D3" w:rsidRDefault="009128D3" w:rsidP="009128D3">
      <w:pPr>
        <w:pStyle w:val="ListBullet"/>
      </w:pPr>
      <w:r>
        <w:t xml:space="preserve">What are the total number of </w:t>
      </w:r>
      <w:r>
        <w:t>recovered</w:t>
      </w:r>
      <w:r>
        <w:t xml:space="preserve"> cases in different nations?</w:t>
      </w:r>
    </w:p>
    <w:p w14:paraId="78727330" w14:textId="112FC817" w:rsidR="009128D3" w:rsidRDefault="009128D3" w:rsidP="009128D3">
      <w:pPr>
        <w:pStyle w:val="ListBullet"/>
      </w:pPr>
      <w:r>
        <w:t>What are the total number of confirmed cases in</w:t>
      </w:r>
      <w:r>
        <w:t xml:space="preserve"> India</w:t>
      </w:r>
      <w:r>
        <w:t>?</w:t>
      </w:r>
    </w:p>
    <w:p w14:paraId="711BC9C8" w14:textId="358F6FA7" w:rsidR="009128D3" w:rsidRDefault="009128D3" w:rsidP="009128D3">
      <w:pPr>
        <w:pStyle w:val="ListBullet"/>
      </w:pPr>
      <w:r>
        <w:t xml:space="preserve">What are the total number of </w:t>
      </w:r>
      <w:r>
        <w:t>recovered</w:t>
      </w:r>
      <w:r>
        <w:t xml:space="preserve"> cases in </w:t>
      </w:r>
      <w:r>
        <w:t>India</w:t>
      </w:r>
      <w:r>
        <w:t>?</w:t>
      </w:r>
    </w:p>
    <w:p w14:paraId="5218FD09" w14:textId="39A2E7B0" w:rsidR="009128D3" w:rsidRDefault="009128D3" w:rsidP="009128D3">
      <w:pPr>
        <w:pStyle w:val="ListBullet"/>
      </w:pPr>
      <w:r>
        <w:t>Can we forecast Trend-line for COVID-19?</w:t>
      </w:r>
    </w:p>
    <w:p w14:paraId="399F169E" w14:textId="42F4DDCD" w:rsidR="009128D3" w:rsidRDefault="009128D3" w:rsidP="009128D3">
      <w:pPr>
        <w:pStyle w:val="ListBullet"/>
      </w:pPr>
      <w:r>
        <w:t>Can we group Indian States and find COVID -19 hits?</w:t>
      </w:r>
    </w:p>
    <w:p w14:paraId="46EDD28C" w14:textId="6C5F0842" w:rsidR="009128D3" w:rsidRDefault="009128D3" w:rsidP="009128D3">
      <w:pPr>
        <w:pStyle w:val="ListBullet"/>
      </w:pPr>
      <w:r>
        <w:t>Find the Highest Death rates in International Level.</w:t>
      </w:r>
    </w:p>
    <w:p w14:paraId="14CCB51B" w14:textId="5F77B334" w:rsidR="009128D3" w:rsidRDefault="009128D3" w:rsidP="009128D3">
      <w:pPr>
        <w:pStyle w:val="ListBullet"/>
      </w:pPr>
      <w:r>
        <w:t>Find the least Death Rates.</w:t>
      </w:r>
    </w:p>
    <w:p w14:paraId="270363C2" w14:textId="7F3454CD" w:rsidR="009128D3" w:rsidRDefault="009128D3" w:rsidP="009128D3">
      <w:pPr>
        <w:pStyle w:val="ListBullet"/>
      </w:pPr>
      <w:r>
        <w:t>Can we find the variation in COVID-19 Cases around the world?</w:t>
      </w:r>
    </w:p>
    <w:p w14:paraId="0E637831" w14:textId="074080D9" w:rsidR="009128D3" w:rsidRDefault="009128D3" w:rsidP="009128D3">
      <w:pPr>
        <w:pStyle w:val="ListBullet"/>
      </w:pPr>
      <w:r>
        <w:t>Can we forecast the sheet for future and reference?</w:t>
      </w:r>
    </w:p>
    <w:p w14:paraId="6FA24A9A" w14:textId="0BD240E3" w:rsidR="00B31AB7" w:rsidRDefault="00B31AB7">
      <w:pPr>
        <w:pStyle w:val="Heading2"/>
      </w:pPr>
    </w:p>
    <w:sectPr w:rsidR="00B31AB7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E34E7" w14:textId="77777777" w:rsidR="00DA0538" w:rsidRDefault="00DA0538">
      <w:r>
        <w:separator/>
      </w:r>
    </w:p>
    <w:p w14:paraId="09706175" w14:textId="77777777" w:rsidR="00DA0538" w:rsidRDefault="00DA0538"/>
  </w:endnote>
  <w:endnote w:type="continuationSeparator" w:id="0">
    <w:p w14:paraId="2F7321C2" w14:textId="77777777" w:rsidR="00DA0538" w:rsidRDefault="00DA0538">
      <w:r>
        <w:continuationSeparator/>
      </w:r>
    </w:p>
    <w:p w14:paraId="6EE2CFB0" w14:textId="77777777" w:rsidR="00DA0538" w:rsidRDefault="00DA05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67FE24" w14:textId="77777777" w:rsidR="00B31AB7" w:rsidRDefault="00DA053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96525" w14:textId="77777777" w:rsidR="00DA0538" w:rsidRDefault="00DA0538">
      <w:r>
        <w:separator/>
      </w:r>
    </w:p>
    <w:p w14:paraId="637A2BB5" w14:textId="77777777" w:rsidR="00DA0538" w:rsidRDefault="00DA0538"/>
  </w:footnote>
  <w:footnote w:type="continuationSeparator" w:id="0">
    <w:p w14:paraId="4D858022" w14:textId="77777777" w:rsidR="00DA0538" w:rsidRDefault="00DA0538">
      <w:r>
        <w:continuationSeparator/>
      </w:r>
    </w:p>
    <w:p w14:paraId="15918500" w14:textId="77777777" w:rsidR="00DA0538" w:rsidRDefault="00DA053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D3"/>
    <w:rsid w:val="007E3335"/>
    <w:rsid w:val="009128D3"/>
    <w:rsid w:val="00B31AB7"/>
    <w:rsid w:val="00DA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C17382"/>
  <w15:chartTrackingRefBased/>
  <w15:docId w15:val="{912E096C-E519-F74B-BE41-CEE49254B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hanyashreegowda/Library/Containers/com.microsoft.Word/Data/Library/Application%20Support/Microsoft/Office/16.0/DTS/en-US%7bFF4085FE-3AD1-4D49-B3C8-4B7C8897A0ED%7d/%7b80BC0176-6A9E-3C4D-82EB-A101814F8044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6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2022-02-26T10:32:00Z</dcterms:created>
  <dcterms:modified xsi:type="dcterms:W3CDTF">2022-02-26T10:38:00Z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